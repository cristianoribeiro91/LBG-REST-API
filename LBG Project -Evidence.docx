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CA7FC" w14:textId="77777777" w:rsidR="009B4EED" w:rsidRDefault="009B4EED" w:rsidP="009B4EED">
      <w:pPr>
        <w:pStyle w:val="Heading2"/>
      </w:pPr>
    </w:p>
    <w:p w14:paraId="624566CE" w14:textId="77777777" w:rsidR="009B4EED" w:rsidRDefault="009B4EED" w:rsidP="009B4EED">
      <w:pPr>
        <w:pStyle w:val="Heading2"/>
      </w:pPr>
    </w:p>
    <w:p w14:paraId="1B85DB35" w14:textId="77777777" w:rsidR="009B4EED" w:rsidRDefault="009B4EED" w:rsidP="009B4EED">
      <w:pPr>
        <w:pStyle w:val="Heading2"/>
      </w:pPr>
    </w:p>
    <w:p w14:paraId="79374915" w14:textId="77777777" w:rsidR="009B4EED" w:rsidRDefault="009B4EED" w:rsidP="009B4EED"/>
    <w:p w14:paraId="58FB99BF" w14:textId="21E3AC27" w:rsidR="009B4EED" w:rsidRDefault="009B4EED" w:rsidP="009B4EED"/>
    <w:p w14:paraId="47461C9D" w14:textId="77777777" w:rsidR="009B4EED" w:rsidRPr="009B4EED" w:rsidRDefault="009B4EED" w:rsidP="009B4EED"/>
    <w:p w14:paraId="67C47FE9" w14:textId="77777777" w:rsidR="009B4EED" w:rsidRPr="009B4EED" w:rsidRDefault="009B4EED" w:rsidP="009B4EED"/>
    <w:p w14:paraId="786BF56B" w14:textId="08565655" w:rsidR="009B4EED" w:rsidRPr="009B4EED" w:rsidRDefault="00381010" w:rsidP="009B4EED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C46564B" wp14:editId="581852CD">
                <wp:simplePos x="0" y="0"/>
                <wp:positionH relativeFrom="margin">
                  <wp:posOffset>142875</wp:posOffset>
                </wp:positionH>
                <wp:positionV relativeFrom="paragraph">
                  <wp:posOffset>354965</wp:posOffset>
                </wp:positionV>
                <wp:extent cx="5476875" cy="24193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B118B" w14:textId="457C871A" w:rsidR="004A54CB" w:rsidRDefault="00381010" w:rsidP="004A54CB">
                            <w:pPr>
                              <w:pStyle w:val="Paragraph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Krana Fat B" w:hAnsi="Krana Fat B"/>
                                <w:sz w:val="72"/>
                                <w:szCs w:val="42"/>
                              </w:rPr>
                            </w:pPr>
                            <w:r>
                              <w:rPr>
                                <w:rFonts w:ascii="Krana Fat B" w:hAnsi="Krana Fat B"/>
                                <w:sz w:val="72"/>
                                <w:szCs w:val="42"/>
                              </w:rPr>
                              <w:t>LBG - Modern Engineering Bootcamp</w:t>
                            </w:r>
                          </w:p>
                          <w:p w14:paraId="55BB9663" w14:textId="20F3B46B" w:rsidR="009B4EED" w:rsidRDefault="00A04FA6" w:rsidP="004A54CB">
                            <w:pPr>
                              <w:pStyle w:val="Paragraph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656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7.95pt;width:431.25pt;height:190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" stroked="f">
                <v:textbox>
                  <w:txbxContent>
                    <w:p w14:paraId="692B118B" w14:textId="457C871A" w:rsidR="004A54CB" w:rsidRDefault="00381010" w:rsidP="004A54CB">
                      <w:pPr>
                        <w:pStyle w:val="Paragraph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Krana Fat B" w:hAnsi="Krana Fat B"/>
                          <w:sz w:val="72"/>
                          <w:szCs w:val="42"/>
                        </w:rPr>
                      </w:pPr>
                      <w:r>
                        <w:rPr>
                          <w:rFonts w:ascii="Krana Fat B" w:hAnsi="Krana Fat B"/>
                          <w:sz w:val="72"/>
                          <w:szCs w:val="42"/>
                        </w:rPr>
                        <w:t>LBG - Modern Engineering Bootcamp</w:t>
                      </w:r>
                    </w:p>
                    <w:p w14:paraId="55BB9663" w14:textId="20F3B46B" w:rsidR="009B4EED" w:rsidRDefault="00A04FA6" w:rsidP="004A54CB">
                      <w:pPr>
                        <w:pStyle w:val="ParagraphBullet"/>
                        <w:numPr>
                          <w:ilvl w:val="0"/>
                          <w:numId w:val="0"/>
                        </w:numPr>
                        <w:ind w:left="720" w:hanging="36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B2F9AA" w14:textId="394ADEE9" w:rsidR="009B4EED" w:rsidRPr="009B4EED" w:rsidRDefault="009B4EED" w:rsidP="009B4EED"/>
    <w:p w14:paraId="4D20C8E5" w14:textId="77777777" w:rsidR="009B4EED" w:rsidRPr="009B4EED" w:rsidRDefault="009B4EED" w:rsidP="009B4EED"/>
    <w:p w14:paraId="7DC7E6BC" w14:textId="77777777" w:rsidR="009B4EED" w:rsidRPr="009B4EED" w:rsidRDefault="009B4EED" w:rsidP="009B4EED"/>
    <w:p w14:paraId="78EBA990" w14:textId="77777777" w:rsidR="009B4EED" w:rsidRPr="009B4EED" w:rsidRDefault="009B4EED" w:rsidP="009B4EED"/>
    <w:p w14:paraId="03D4EF7A" w14:textId="77777777" w:rsidR="009B4EED" w:rsidRPr="009B4EED" w:rsidRDefault="009B4EED" w:rsidP="009B4EED"/>
    <w:p w14:paraId="1AF3E008" w14:textId="77777777" w:rsidR="009B4EED" w:rsidRDefault="009B4EED" w:rsidP="009B4EED"/>
    <w:p w14:paraId="18E65C0A" w14:textId="77777777" w:rsidR="009B4EED" w:rsidRDefault="009B4EED" w:rsidP="009B4EED"/>
    <w:p w14:paraId="5865A9E6" w14:textId="6934B773" w:rsidR="009B4EED" w:rsidRDefault="00EC188F" w:rsidP="009B4EED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70682A" wp14:editId="291FBB97">
                <wp:simplePos x="0" y="0"/>
                <wp:positionH relativeFrom="margin">
                  <wp:posOffset>251460</wp:posOffset>
                </wp:positionH>
                <wp:positionV relativeFrom="paragraph">
                  <wp:posOffset>387350</wp:posOffset>
                </wp:positionV>
                <wp:extent cx="5183505" cy="487680"/>
                <wp:effectExtent l="0" t="0" r="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BFE79" w14:textId="4D986622" w:rsidR="00EC188F" w:rsidRPr="004A54CB" w:rsidRDefault="006D0ACB" w:rsidP="004A54CB">
                            <w:pPr>
                              <w:pStyle w:val="Listofbulletpoints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Date: </w:t>
                            </w:r>
                            <w:r w:rsidR="00381010">
                              <w:rPr>
                                <w:rFonts w:ascii="Montserrat" w:hAnsi="Montserrat"/>
                              </w:rPr>
                              <w:t>15</w:t>
                            </w:r>
                            <w:r w:rsidR="00381010" w:rsidRPr="00381010">
                              <w:rPr>
                                <w:rFonts w:ascii="Montserrat" w:hAnsi="Montserrat"/>
                                <w:vertAlign w:val="superscript"/>
                              </w:rPr>
                              <w:t>th</w:t>
                            </w:r>
                            <w:r w:rsidR="00381010">
                              <w:rPr>
                                <w:rFonts w:ascii="Montserrat" w:hAnsi="Montserrat"/>
                              </w:rPr>
                              <w:t xml:space="preserve"> Octob</w:t>
                            </w:r>
                            <w:r w:rsidR="002D0D5B">
                              <w:rPr>
                                <w:rFonts w:ascii="Montserrat" w:hAnsi="Montserrat"/>
                              </w:rPr>
                              <w:t>er</w:t>
                            </w:r>
                            <w:r w:rsidR="008158A0" w:rsidRPr="004A54CB">
                              <w:rPr>
                                <w:rFonts w:ascii="Montserrat" w:hAnsi="Montserrat"/>
                              </w:rPr>
                              <w:t xml:space="preserve"> 202</w:t>
                            </w:r>
                            <w:r w:rsidR="00381010">
                              <w:rPr>
                                <w:rFonts w:ascii="Montserrat" w:hAnsi="Montserrat"/>
                              </w:rPr>
                              <w:t>1</w:t>
                            </w:r>
                          </w:p>
                          <w:p w14:paraId="704E464A" w14:textId="77777777" w:rsidR="00EC188F" w:rsidRPr="004A54CB" w:rsidRDefault="00EC188F" w:rsidP="004A54CB">
                            <w:pPr>
                              <w:pStyle w:val="Listofbulletpoints"/>
                              <w:rPr>
                                <w:rFonts w:ascii="Montserrat" w:hAnsi="Montserrat"/>
                              </w:rPr>
                            </w:pPr>
                          </w:p>
                          <w:p w14:paraId="05EB7907" w14:textId="77777777" w:rsidR="00EC188F" w:rsidRPr="004A54CB" w:rsidRDefault="00EC188F" w:rsidP="004A54CB">
                            <w:pPr>
                              <w:pStyle w:val="Listofbulletpoints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682A" id="_x0000_s1027" type="#_x0000_t202" style="position:absolute;margin-left:19.8pt;margin-top:30.5pt;width:408.15pt;height:38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" stroked="f">
                <v:textbox>
                  <w:txbxContent>
                    <w:p w14:paraId="5BABFE79" w14:textId="4D986622" w:rsidR="00EC188F" w:rsidRPr="004A54CB" w:rsidRDefault="006D0ACB" w:rsidP="004A54CB">
                      <w:pPr>
                        <w:pStyle w:val="Listofbulletpoints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 xml:space="preserve">Date: </w:t>
                      </w:r>
                      <w:r w:rsidR="00381010">
                        <w:rPr>
                          <w:rFonts w:ascii="Montserrat" w:hAnsi="Montserrat"/>
                        </w:rPr>
                        <w:t>15</w:t>
                      </w:r>
                      <w:r w:rsidR="00381010" w:rsidRPr="00381010">
                        <w:rPr>
                          <w:rFonts w:ascii="Montserrat" w:hAnsi="Montserrat"/>
                          <w:vertAlign w:val="superscript"/>
                        </w:rPr>
                        <w:t>th</w:t>
                      </w:r>
                      <w:r w:rsidR="00381010">
                        <w:rPr>
                          <w:rFonts w:ascii="Montserrat" w:hAnsi="Montserrat"/>
                        </w:rPr>
                        <w:t xml:space="preserve"> Octob</w:t>
                      </w:r>
                      <w:r w:rsidR="002D0D5B">
                        <w:rPr>
                          <w:rFonts w:ascii="Montserrat" w:hAnsi="Montserrat"/>
                        </w:rPr>
                        <w:t>er</w:t>
                      </w:r>
                      <w:r w:rsidR="008158A0" w:rsidRPr="004A54CB">
                        <w:rPr>
                          <w:rFonts w:ascii="Montserrat" w:hAnsi="Montserrat"/>
                        </w:rPr>
                        <w:t xml:space="preserve"> 202</w:t>
                      </w:r>
                      <w:r w:rsidR="00381010">
                        <w:rPr>
                          <w:rFonts w:ascii="Montserrat" w:hAnsi="Montserrat"/>
                        </w:rPr>
                        <w:t>1</w:t>
                      </w:r>
                    </w:p>
                    <w:p w14:paraId="704E464A" w14:textId="77777777" w:rsidR="00EC188F" w:rsidRPr="004A54CB" w:rsidRDefault="00EC188F" w:rsidP="004A54CB">
                      <w:pPr>
                        <w:pStyle w:val="Listofbulletpoints"/>
                        <w:rPr>
                          <w:rFonts w:ascii="Montserrat" w:hAnsi="Montserrat"/>
                        </w:rPr>
                      </w:pPr>
                    </w:p>
                    <w:p w14:paraId="05EB7907" w14:textId="77777777" w:rsidR="00EC188F" w:rsidRPr="004A54CB" w:rsidRDefault="00EC188F" w:rsidP="004A54CB">
                      <w:pPr>
                        <w:pStyle w:val="Listofbulletpoints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33B438" w14:textId="423ECDF0" w:rsidR="009B4EED" w:rsidRDefault="009B4EED" w:rsidP="009B4EED"/>
    <w:p w14:paraId="0D95B61E" w14:textId="77777777" w:rsidR="009B4EED" w:rsidRDefault="009B4EED" w:rsidP="009B4EED"/>
    <w:p w14:paraId="43785458" w14:textId="77777777" w:rsidR="009B4EED" w:rsidRDefault="009B4EED" w:rsidP="009B4EED"/>
    <w:p w14:paraId="2B1CE0F2" w14:textId="64087EFA" w:rsidR="009B4EED" w:rsidRDefault="004E04A9" w:rsidP="004E04A9">
      <w:pPr>
        <w:pStyle w:val="ContentsTitle"/>
      </w:pPr>
      <w:r>
        <w:lastRenderedPageBreak/>
        <w:t>Project review / submission</w:t>
      </w:r>
    </w:p>
    <w:p w14:paraId="0B1B9971" w14:textId="0448F477" w:rsidR="004E04A9" w:rsidRDefault="004E04A9" w:rsidP="004E04A9">
      <w:pPr>
        <w:pStyle w:val="ParagraphStyle"/>
      </w:pPr>
      <w:r w:rsidRPr="00FF1F51">
        <w:t xml:space="preserve">Before you log off today, we will ask you to provide us with the following screenshots: </w:t>
      </w:r>
    </w:p>
    <w:p w14:paraId="3CDA4DEE" w14:textId="77777777" w:rsidR="004E04A9" w:rsidRDefault="004E04A9" w:rsidP="004E04A9">
      <w:pPr>
        <w:pStyle w:val="ParagraphBullet"/>
      </w:pPr>
      <w:r>
        <w:t>Take a screenshot of Jenkins you installed into VM (accessed via external IP address).</w:t>
      </w:r>
    </w:p>
    <w:p w14:paraId="1DEC810C" w14:textId="77777777" w:rsidR="004E04A9" w:rsidRDefault="004E04A9" w:rsidP="004E04A9">
      <w:pPr>
        <w:pStyle w:val="ParagraphBullet"/>
      </w:pPr>
      <w:r>
        <w:t>Take a screenshot of your Jenkins job running.</w:t>
      </w:r>
    </w:p>
    <w:p w14:paraId="151F7E2E" w14:textId="77777777" w:rsidR="004E04A9" w:rsidRDefault="004E04A9" w:rsidP="004E04A9">
      <w:pPr>
        <w:pStyle w:val="ParagraphBullet"/>
      </w:pPr>
      <w:r>
        <w:t>Take a screenshot of your Jenkins job completed.</w:t>
      </w:r>
    </w:p>
    <w:p w14:paraId="743875DC" w14:textId="77777777" w:rsidR="004E04A9" w:rsidRDefault="004E04A9" w:rsidP="004E04A9">
      <w:pPr>
        <w:pStyle w:val="ParagraphBullet"/>
      </w:pPr>
      <w:r>
        <w:t>Take a screenshot of a list of Docker images you pushed into your GCR (GCP Container Registry) console.</w:t>
      </w:r>
    </w:p>
    <w:p w14:paraId="085AA62A" w14:textId="15112B6B" w:rsidR="004E04A9" w:rsidRPr="00FF1F51" w:rsidRDefault="004E04A9" w:rsidP="004E04A9">
      <w:pPr>
        <w:pStyle w:val="ParagraphBullet"/>
      </w:pPr>
      <w:r>
        <w:t>Take a screenshot of list of applications deployed into your GCP GKE cluster (in GCP Console).</w:t>
      </w:r>
    </w:p>
    <w:p w14:paraId="19553046" w14:textId="23DF7769" w:rsidR="004E04A9" w:rsidRDefault="004E04A9" w:rsidP="004E04A9">
      <w:pPr>
        <w:pStyle w:val="ParagraphStyle"/>
      </w:pPr>
      <w:r w:rsidRPr="00FF1F51">
        <w:t>This is something for you to show off / demonstrate / review and reflect o</w:t>
      </w:r>
      <w:r>
        <w:t xml:space="preserve">n </w:t>
      </w:r>
      <w:r w:rsidRPr="00FF1F51">
        <w:t>what you have learnt and practiced during the last three weeks of this bootcamp</w:t>
      </w:r>
      <w:r>
        <w:t>.</w:t>
      </w:r>
    </w:p>
    <w:p w14:paraId="7BAA1A7A" w14:textId="529B70B3" w:rsidR="004E04A9" w:rsidRDefault="004E04A9" w:rsidP="004E04A9">
      <w:pPr>
        <w:pStyle w:val="ParagraphStyle"/>
      </w:pPr>
      <w:r>
        <w:t>I</w:t>
      </w:r>
      <w:r w:rsidRPr="00FF1F51">
        <w:t>t will also help you to assess your understanding and it will be an opportunity</w:t>
      </w:r>
      <w:r>
        <w:t xml:space="preserve">, if you want to share this with us, </w:t>
      </w:r>
      <w:r w:rsidRPr="00FF1F51">
        <w:t>for us to provide you with a feedback about what you completed and opportunities for improvement. This is not with the purpose of marking pass/failure, but more for you to take this away with you and review in your own time and for future training that you may want to continue</w:t>
      </w:r>
      <w:r>
        <w:t>.</w:t>
      </w:r>
    </w:p>
    <w:p w14:paraId="3181F851" w14:textId="6220128C" w:rsidR="004E04A9" w:rsidRDefault="004E04A9" w:rsidP="004E04A9">
      <w:pPr>
        <w:pStyle w:val="ParagraphStyle"/>
      </w:pPr>
      <w:r>
        <w:t>Also, we will guide you to save all the work that you have produced on GitHub, step by step so you don’t lose anything.</w:t>
      </w:r>
    </w:p>
    <w:p w14:paraId="29E3A3A8" w14:textId="3288505E" w:rsidR="00DD276D" w:rsidRDefault="004E04A9" w:rsidP="004E04A9">
      <w:pPr>
        <w:pStyle w:val="ParagraphStyle"/>
      </w:pPr>
      <w:r>
        <w:t>Please let me know if you have any questions and we will be happy to assist you</w:t>
      </w:r>
    </w:p>
    <w:p w14:paraId="327FF0B4" w14:textId="30DC5EB0" w:rsidR="00DB29A0" w:rsidRDefault="00DB29A0" w:rsidP="004E04A9">
      <w:pPr>
        <w:pStyle w:val="ParagraphStyle"/>
      </w:pPr>
    </w:p>
    <w:p w14:paraId="11295A63" w14:textId="1E90046F" w:rsidR="00DB29A0" w:rsidRDefault="00DB29A0" w:rsidP="004E04A9">
      <w:pPr>
        <w:pStyle w:val="ParagraphStyle"/>
      </w:pPr>
    </w:p>
    <w:p w14:paraId="1606D81D" w14:textId="0E6112C9" w:rsidR="00DB29A0" w:rsidRDefault="00DB29A0" w:rsidP="004E04A9">
      <w:pPr>
        <w:pStyle w:val="ParagraphStyle"/>
      </w:pPr>
    </w:p>
    <w:p w14:paraId="3D1A724D" w14:textId="0D775509" w:rsidR="00DB29A0" w:rsidRDefault="00DB29A0" w:rsidP="004E04A9">
      <w:pPr>
        <w:pStyle w:val="ParagraphStyle"/>
      </w:pPr>
    </w:p>
    <w:p w14:paraId="3605F4B7" w14:textId="287B1B27" w:rsidR="00DB29A0" w:rsidRDefault="00DB29A0" w:rsidP="004E04A9">
      <w:pPr>
        <w:pStyle w:val="ParagraphStyle"/>
      </w:pPr>
    </w:p>
    <w:p w14:paraId="15CD70C0" w14:textId="005F29A3" w:rsidR="00DB29A0" w:rsidRDefault="00DB29A0" w:rsidP="004E04A9">
      <w:pPr>
        <w:pStyle w:val="ParagraphStyle"/>
      </w:pPr>
    </w:p>
    <w:p w14:paraId="5DCD1546" w14:textId="17E6A8A2" w:rsidR="00DB29A0" w:rsidRDefault="00DB29A0" w:rsidP="004E04A9">
      <w:pPr>
        <w:pStyle w:val="ParagraphStyle"/>
      </w:pPr>
    </w:p>
    <w:p w14:paraId="06DFFCA3" w14:textId="723CA38F" w:rsidR="00DB29A0" w:rsidRDefault="00DB29A0" w:rsidP="004E04A9">
      <w:pPr>
        <w:pStyle w:val="ParagraphStyle"/>
      </w:pPr>
    </w:p>
    <w:p w14:paraId="1B5B8ED4" w14:textId="15B1FF43" w:rsidR="00DB29A0" w:rsidRDefault="00DB29A0" w:rsidP="004E04A9">
      <w:pPr>
        <w:pStyle w:val="ParagraphStyle"/>
      </w:pPr>
    </w:p>
    <w:p w14:paraId="689A5E31" w14:textId="52A9BE16" w:rsidR="00DB29A0" w:rsidRDefault="00DB29A0" w:rsidP="004E04A9">
      <w:pPr>
        <w:pStyle w:val="ParagraphStyle"/>
      </w:pPr>
    </w:p>
    <w:p w14:paraId="54EE3858" w14:textId="28BDB37E" w:rsidR="00DB29A0" w:rsidRDefault="00DB29A0" w:rsidP="004E04A9">
      <w:pPr>
        <w:pStyle w:val="ParagraphStyle"/>
      </w:pPr>
    </w:p>
    <w:p w14:paraId="109BA4DF" w14:textId="278366CB" w:rsidR="00DB29A0" w:rsidRDefault="00DB29A0" w:rsidP="004E04A9">
      <w:pPr>
        <w:pStyle w:val="ParagraphStyle"/>
      </w:pPr>
    </w:p>
    <w:p w14:paraId="770B542E" w14:textId="2BF286D9" w:rsidR="00DB29A0" w:rsidRDefault="00DB29A0" w:rsidP="004E04A9">
      <w:pPr>
        <w:pStyle w:val="ParagraphStyle"/>
      </w:pPr>
    </w:p>
    <w:p w14:paraId="69EB0EE5" w14:textId="7BD476EF" w:rsidR="00DB29A0" w:rsidRDefault="00DB29A0" w:rsidP="00DB29A0">
      <w:pPr>
        <w:pStyle w:val="ParagraphBullet"/>
      </w:pPr>
      <w:r>
        <w:t>Jenkins Job that has completed</w:t>
      </w:r>
    </w:p>
    <w:p w14:paraId="763674FC" w14:textId="41F75145" w:rsidR="00DB29A0" w:rsidRDefault="00DB29A0" w:rsidP="00DB29A0">
      <w:pPr>
        <w:pStyle w:val="ParagraphBullet"/>
        <w:numPr>
          <w:ilvl w:val="0"/>
          <w:numId w:val="0"/>
        </w:numPr>
        <w:ind w:left="720"/>
      </w:pPr>
      <w:r>
        <w:t xml:space="preserve">Script: for building and pushing image to GCR: </w:t>
      </w:r>
    </w:p>
    <w:p w14:paraId="1EB86EC9" w14:textId="77777777" w:rsidR="00DB29A0" w:rsidRDefault="00DB29A0" w:rsidP="00DB29A0">
      <w:pPr>
        <w:pStyle w:val="NoSpacing"/>
        <w:ind w:left="1440"/>
      </w:pPr>
      <w:proofErr w:type="gramStart"/>
      <w:r>
        <w:t>#!/</w:t>
      </w:r>
      <w:proofErr w:type="gramEnd"/>
      <w:r>
        <w:t>bin/bash</w:t>
      </w:r>
    </w:p>
    <w:p w14:paraId="247EC713" w14:textId="77777777" w:rsidR="00DB29A0" w:rsidRDefault="00DB29A0" w:rsidP="00DB29A0">
      <w:pPr>
        <w:pStyle w:val="NoSpacing"/>
        <w:ind w:left="1440"/>
      </w:pPr>
      <w:proofErr w:type="spellStart"/>
      <w:r>
        <w:t>npm</w:t>
      </w:r>
      <w:proofErr w:type="spellEnd"/>
      <w:r>
        <w:t xml:space="preserve"> install </w:t>
      </w:r>
    </w:p>
    <w:p w14:paraId="2EA7E444" w14:textId="77777777" w:rsidR="00DB29A0" w:rsidRDefault="00DB29A0" w:rsidP="00DB29A0">
      <w:pPr>
        <w:pStyle w:val="NoSpacing"/>
        <w:ind w:left="1440"/>
      </w:pPr>
      <w:proofErr w:type="spellStart"/>
      <w:r>
        <w:t>npm</w:t>
      </w:r>
      <w:proofErr w:type="spellEnd"/>
      <w:r>
        <w:t xml:space="preserve"> test</w:t>
      </w:r>
    </w:p>
    <w:p w14:paraId="79ECDFAA" w14:textId="77777777" w:rsidR="00DB29A0" w:rsidRDefault="00DB29A0" w:rsidP="00DB29A0">
      <w:pPr>
        <w:pStyle w:val="NoSpacing"/>
        <w:ind w:left="144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images --filter=reference="gcr.io/</w:t>
      </w:r>
      <w:proofErr w:type="spellStart"/>
      <w:r>
        <w:t>lbg</w:t>
      </w:r>
      <w:proofErr w:type="spellEnd"/>
      <w:r>
        <w:t>-training/node-</w:t>
      </w:r>
      <w:proofErr w:type="gramStart"/>
      <w:r>
        <w:t>app:*</w:t>
      </w:r>
      <w:proofErr w:type="gramEnd"/>
      <w:r>
        <w:t>" -q)</w:t>
      </w:r>
    </w:p>
    <w:p w14:paraId="0F4D6A3B" w14:textId="77777777" w:rsidR="00DB29A0" w:rsidRDefault="00DB29A0" w:rsidP="00DB29A0">
      <w:pPr>
        <w:pStyle w:val="NoSpacing"/>
        <w:ind w:left="1440"/>
      </w:pPr>
      <w:proofErr w:type="spellStart"/>
      <w:r>
        <w:t>docker</w:t>
      </w:r>
      <w:proofErr w:type="spellEnd"/>
      <w:r>
        <w:t xml:space="preserve"> build -t gcr.io/</w:t>
      </w:r>
      <w:proofErr w:type="spellStart"/>
      <w:r>
        <w:t>lbg</w:t>
      </w:r>
      <w:proofErr w:type="spellEnd"/>
      <w:r>
        <w:t>-training/node-</w:t>
      </w:r>
      <w:proofErr w:type="gramStart"/>
      <w:r>
        <w:t>app:$</w:t>
      </w:r>
      <w:proofErr w:type="gramEnd"/>
      <w:r>
        <w:t>{BUILD_NUMBER} .</w:t>
      </w:r>
    </w:p>
    <w:p w14:paraId="47F58CBF" w14:textId="406F6644" w:rsidR="00DB29A0" w:rsidRDefault="00DB29A0" w:rsidP="00DB29A0">
      <w:pPr>
        <w:pStyle w:val="NoSpacing"/>
        <w:ind w:left="1440"/>
      </w:pPr>
      <w:proofErr w:type="spellStart"/>
      <w:r>
        <w:t>docker</w:t>
      </w:r>
      <w:proofErr w:type="spellEnd"/>
      <w:r>
        <w:t xml:space="preserve"> push gcr.io/</w:t>
      </w:r>
      <w:proofErr w:type="spellStart"/>
      <w:r>
        <w:t>lbg</w:t>
      </w:r>
      <w:proofErr w:type="spellEnd"/>
      <w:r>
        <w:t>-training/node-</w:t>
      </w:r>
      <w:proofErr w:type="gramStart"/>
      <w:r>
        <w:t>app:$</w:t>
      </w:r>
      <w:proofErr w:type="gramEnd"/>
      <w:r>
        <w:t>{BUILD_NUMBER}</w:t>
      </w:r>
    </w:p>
    <w:p w14:paraId="278E1148" w14:textId="77777777" w:rsidR="006F3D6B" w:rsidRDefault="006F3D6B" w:rsidP="006F3D6B">
      <w:pPr>
        <w:pStyle w:val="NoSpacing"/>
      </w:pPr>
    </w:p>
    <w:p w14:paraId="6FF6B901" w14:textId="7B74BCDC" w:rsidR="006F3D6B" w:rsidRDefault="006F3D6B" w:rsidP="006F3D6B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38467DD5" wp14:editId="0A1A9E93">
            <wp:simplePos x="0" y="0"/>
            <wp:positionH relativeFrom="column">
              <wp:posOffset>73660</wp:posOffset>
            </wp:positionH>
            <wp:positionV relativeFrom="paragraph">
              <wp:posOffset>215265</wp:posOffset>
            </wp:positionV>
            <wp:extent cx="5731200" cy="1422000"/>
            <wp:effectExtent l="0" t="0" r="317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Build under Jenkins: </w:t>
      </w:r>
    </w:p>
    <w:p w14:paraId="66948F50" w14:textId="40E33495" w:rsidR="006F3D6B" w:rsidRDefault="006F3D6B" w:rsidP="00DB29A0">
      <w:pPr>
        <w:pStyle w:val="NoSpacing"/>
        <w:ind w:left="1440"/>
      </w:pPr>
    </w:p>
    <w:p w14:paraId="302DF826" w14:textId="280C5388" w:rsidR="00DB29A0" w:rsidRDefault="00DB29A0" w:rsidP="00DB29A0">
      <w:pPr>
        <w:pStyle w:val="NoSpacing"/>
      </w:pPr>
    </w:p>
    <w:p w14:paraId="216DD675" w14:textId="70BF13EC" w:rsidR="00DB29A0" w:rsidRDefault="006F3D6B" w:rsidP="006F3D6B">
      <w:pPr>
        <w:pStyle w:val="ParagraphBullet"/>
        <w:numPr>
          <w:ilvl w:val="0"/>
          <w:numId w:val="0"/>
        </w:numPr>
      </w:pPr>
      <w:r>
        <w:t>Completed Build:</w:t>
      </w:r>
    </w:p>
    <w:p w14:paraId="399F47D4" w14:textId="1E5EEEBA" w:rsidR="00DB29A0" w:rsidRDefault="006F3D6B" w:rsidP="00DB29A0">
      <w:pPr>
        <w:pStyle w:val="ParagraphBullet"/>
        <w:numPr>
          <w:ilvl w:val="0"/>
          <w:numId w:val="0"/>
        </w:numPr>
        <w:ind w:left="720"/>
      </w:pPr>
      <w:r>
        <w:rPr>
          <w:noProof/>
        </w:rPr>
        <w:pict w14:anchorId="358398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9.05pt;width:379.5pt;height:204.25pt;z-index:251662336;mso-position-horizontal-relative:text;mso-position-vertical-relative:text">
            <v:imagedata r:id="rId12" o:title="Capture"/>
            <w10:wrap type="square"/>
          </v:shape>
        </w:pict>
      </w:r>
    </w:p>
    <w:p w14:paraId="664C38E9" w14:textId="77777777" w:rsidR="00DB29A0" w:rsidRDefault="00DB29A0" w:rsidP="00DB29A0">
      <w:pPr>
        <w:pStyle w:val="ListParagraph"/>
      </w:pPr>
    </w:p>
    <w:p w14:paraId="0CCD1C8F" w14:textId="77777777" w:rsidR="00DB29A0" w:rsidRDefault="00DB29A0" w:rsidP="00DB29A0">
      <w:pPr>
        <w:pStyle w:val="ListParagraph"/>
      </w:pPr>
    </w:p>
    <w:p w14:paraId="0549B5E0" w14:textId="77777777" w:rsidR="00DB29A0" w:rsidRDefault="00DB29A0" w:rsidP="00DB29A0">
      <w:pPr>
        <w:pStyle w:val="ListParagraph"/>
      </w:pPr>
    </w:p>
    <w:p w14:paraId="330D9F48" w14:textId="77777777" w:rsidR="00DB29A0" w:rsidRDefault="00DB29A0" w:rsidP="00DB29A0">
      <w:pPr>
        <w:pStyle w:val="ListParagraph"/>
      </w:pPr>
    </w:p>
    <w:p w14:paraId="2E5A649B" w14:textId="77777777" w:rsidR="00DB29A0" w:rsidRDefault="00DB29A0" w:rsidP="00DB29A0">
      <w:pPr>
        <w:pStyle w:val="ListParagraph"/>
      </w:pPr>
    </w:p>
    <w:p w14:paraId="011A502F" w14:textId="77777777" w:rsidR="00DB29A0" w:rsidRDefault="00DB29A0" w:rsidP="00DB29A0">
      <w:pPr>
        <w:pStyle w:val="ListParagraph"/>
      </w:pPr>
    </w:p>
    <w:p w14:paraId="499DB07F" w14:textId="77777777" w:rsidR="00DB29A0" w:rsidRDefault="00DB29A0" w:rsidP="00DB29A0">
      <w:pPr>
        <w:pStyle w:val="ListParagraph"/>
      </w:pPr>
    </w:p>
    <w:p w14:paraId="73831F61" w14:textId="77777777" w:rsidR="00DB29A0" w:rsidRDefault="00DB29A0" w:rsidP="00DB29A0">
      <w:pPr>
        <w:pStyle w:val="ListParagraph"/>
      </w:pPr>
    </w:p>
    <w:p w14:paraId="285A0915" w14:textId="44A29547" w:rsidR="00DB29A0" w:rsidRDefault="00DB29A0" w:rsidP="00DB29A0">
      <w:pPr>
        <w:pStyle w:val="ListParagraph"/>
      </w:pPr>
    </w:p>
    <w:p w14:paraId="2C45A920" w14:textId="77777777" w:rsidR="006F3D6B" w:rsidRDefault="006F3D6B" w:rsidP="00DB29A0">
      <w:pPr>
        <w:pStyle w:val="ListParagraph"/>
      </w:pPr>
    </w:p>
    <w:p w14:paraId="121450CA" w14:textId="77777777" w:rsidR="00DB29A0" w:rsidRDefault="00DB29A0" w:rsidP="00DB29A0">
      <w:pPr>
        <w:pStyle w:val="ListParagraph"/>
      </w:pPr>
    </w:p>
    <w:p w14:paraId="2264D7C5" w14:textId="77777777" w:rsidR="00DB29A0" w:rsidRDefault="00DB29A0" w:rsidP="00DB29A0">
      <w:pPr>
        <w:pStyle w:val="ListParagraph"/>
      </w:pPr>
    </w:p>
    <w:p w14:paraId="45992616" w14:textId="07BE2D5F" w:rsidR="00DB29A0" w:rsidRDefault="00DB29A0" w:rsidP="00DB29A0">
      <w:pPr>
        <w:pStyle w:val="ListParagraph"/>
      </w:pPr>
      <w:r>
        <w:lastRenderedPageBreak/>
        <w:t xml:space="preserve">Ensure that the project from </w:t>
      </w:r>
      <w:proofErr w:type="spellStart"/>
      <w:r>
        <w:t>github</w:t>
      </w:r>
      <w:proofErr w:type="spellEnd"/>
      <w:r>
        <w:t xml:space="preserve"> is configured under Source Code Management on Jenkins</w:t>
      </w:r>
      <w:r>
        <w:pict w14:anchorId="04B5961F">
          <v:shape id="_x0000_i1029" type="#_x0000_t75" style="width:450pt;height:169.5pt">
            <v:imagedata r:id="rId13" o:title="Capture"/>
          </v:shape>
        </w:pict>
      </w:r>
    </w:p>
    <w:p w14:paraId="6952FAB1" w14:textId="38365847" w:rsidR="00DB29A0" w:rsidRDefault="00DB29A0" w:rsidP="00441D32">
      <w:bookmarkStart w:id="0" w:name="_GoBack"/>
      <w:bookmarkEnd w:id="0"/>
    </w:p>
    <w:p w14:paraId="40D14DE2" w14:textId="7037C6C1" w:rsidR="00DB29A0" w:rsidRDefault="00DB29A0" w:rsidP="00DB29A0">
      <w:r>
        <w:t xml:space="preserve">Example of completed output: </w:t>
      </w:r>
    </w:p>
    <w:p w14:paraId="6C6310C9" w14:textId="42451B48" w:rsidR="00DB29A0" w:rsidRDefault="00DB29A0" w:rsidP="00DB29A0">
      <w:pPr>
        <w:pStyle w:val="ListParagraph"/>
      </w:pPr>
      <w:r>
        <w:rPr>
          <w:noProof/>
        </w:rPr>
        <w:pict w14:anchorId="6329650B">
          <v:shape id="_x0000_s1027" type="#_x0000_t75" style="position:absolute;left:0;text-align:left;margin-left:27pt;margin-top:7.55pt;width:314.25pt;height:304.85pt;z-index:251664384;mso-position-horizontal-relative:text;mso-position-vertical-relative:text">
            <v:imagedata r:id="rId14" o:title="Capture"/>
            <w10:wrap type="square"/>
          </v:shape>
        </w:pict>
      </w:r>
    </w:p>
    <w:p w14:paraId="18DBB862" w14:textId="77777777" w:rsidR="00DB29A0" w:rsidRDefault="00DB29A0" w:rsidP="00DB29A0">
      <w:pPr>
        <w:pStyle w:val="ListParagraph"/>
      </w:pPr>
    </w:p>
    <w:p w14:paraId="085B9EFB" w14:textId="77777777" w:rsidR="00DB29A0" w:rsidRDefault="00DB29A0" w:rsidP="00DB29A0">
      <w:pPr>
        <w:pStyle w:val="ListParagraph"/>
      </w:pPr>
    </w:p>
    <w:p w14:paraId="6E93A504" w14:textId="69537890" w:rsidR="00DB29A0" w:rsidRDefault="00DB29A0" w:rsidP="00DB29A0">
      <w:pPr>
        <w:pStyle w:val="ListParagraph"/>
      </w:pPr>
    </w:p>
    <w:p w14:paraId="772DAECF" w14:textId="7321219A" w:rsidR="00DB29A0" w:rsidRDefault="00DB29A0" w:rsidP="00DB29A0">
      <w:pPr>
        <w:pStyle w:val="ListParagraph"/>
      </w:pPr>
    </w:p>
    <w:p w14:paraId="5912F473" w14:textId="675799F9" w:rsidR="00DB29A0" w:rsidRDefault="00DB29A0" w:rsidP="00DB29A0">
      <w:pPr>
        <w:pStyle w:val="ListParagraph"/>
      </w:pPr>
    </w:p>
    <w:p w14:paraId="26BAD0C2" w14:textId="4B8EB5B9" w:rsidR="00DB29A0" w:rsidRDefault="00DB29A0" w:rsidP="00DB29A0">
      <w:pPr>
        <w:pStyle w:val="ListParagraph"/>
      </w:pPr>
    </w:p>
    <w:p w14:paraId="3CDE5A1E" w14:textId="26127D2A" w:rsidR="00DB29A0" w:rsidRDefault="00DB29A0" w:rsidP="00DB29A0">
      <w:pPr>
        <w:pStyle w:val="ListParagraph"/>
      </w:pPr>
    </w:p>
    <w:p w14:paraId="2E5875AC" w14:textId="72975786" w:rsidR="00DB29A0" w:rsidRDefault="00DB29A0" w:rsidP="00DB29A0">
      <w:pPr>
        <w:pStyle w:val="ListParagraph"/>
      </w:pPr>
    </w:p>
    <w:p w14:paraId="3305980E" w14:textId="2B4D2B6D" w:rsidR="00DB29A0" w:rsidRDefault="00DB29A0" w:rsidP="00DB29A0">
      <w:pPr>
        <w:pStyle w:val="ListParagraph"/>
      </w:pPr>
    </w:p>
    <w:p w14:paraId="4A87B4A9" w14:textId="2AB84F0C" w:rsidR="00DB29A0" w:rsidRDefault="00DB29A0" w:rsidP="00DB29A0">
      <w:pPr>
        <w:pStyle w:val="ListParagraph"/>
      </w:pPr>
    </w:p>
    <w:p w14:paraId="7BBD4E68" w14:textId="0B7A7C7B" w:rsidR="00DB29A0" w:rsidRDefault="00DB29A0" w:rsidP="00DB29A0">
      <w:pPr>
        <w:pStyle w:val="ListParagraph"/>
      </w:pPr>
    </w:p>
    <w:p w14:paraId="750622EB" w14:textId="744A9510" w:rsidR="00DB29A0" w:rsidRDefault="00DB29A0" w:rsidP="00DB29A0">
      <w:pPr>
        <w:pStyle w:val="ListParagraph"/>
      </w:pPr>
    </w:p>
    <w:p w14:paraId="6C4578A0" w14:textId="4E07CE8F" w:rsidR="00DB29A0" w:rsidRDefault="00DB29A0" w:rsidP="00DB29A0">
      <w:pPr>
        <w:pStyle w:val="ListParagraph"/>
      </w:pPr>
    </w:p>
    <w:p w14:paraId="1C8C21D6" w14:textId="3E85E49F" w:rsidR="00DB29A0" w:rsidRDefault="00DB29A0" w:rsidP="00DB29A0">
      <w:pPr>
        <w:pStyle w:val="ListParagraph"/>
      </w:pPr>
    </w:p>
    <w:p w14:paraId="31A06AE6" w14:textId="1CF9B919" w:rsidR="00DB29A0" w:rsidRDefault="00DB29A0" w:rsidP="00DB29A0">
      <w:pPr>
        <w:pStyle w:val="ListParagraph"/>
      </w:pPr>
    </w:p>
    <w:p w14:paraId="333EBBCA" w14:textId="7F363BAC" w:rsidR="00DB29A0" w:rsidRDefault="00DB29A0" w:rsidP="00DB29A0">
      <w:pPr>
        <w:pStyle w:val="ListParagraph"/>
      </w:pPr>
    </w:p>
    <w:p w14:paraId="5E9C2174" w14:textId="289ADDCC" w:rsidR="00DB29A0" w:rsidRDefault="00DB29A0" w:rsidP="00DB29A0">
      <w:pPr>
        <w:pStyle w:val="ListParagraph"/>
      </w:pPr>
    </w:p>
    <w:p w14:paraId="583BA656" w14:textId="04D175F8" w:rsidR="00DB29A0" w:rsidRDefault="00DB29A0" w:rsidP="00DB29A0">
      <w:pPr>
        <w:pStyle w:val="ListParagraph"/>
      </w:pPr>
    </w:p>
    <w:p w14:paraId="72A74DB5" w14:textId="573DC853" w:rsidR="00DB29A0" w:rsidRDefault="00DB29A0" w:rsidP="00DB29A0">
      <w:pPr>
        <w:pStyle w:val="ListParagraph"/>
      </w:pPr>
    </w:p>
    <w:p w14:paraId="783B04DF" w14:textId="257FE5C7" w:rsidR="00DB29A0" w:rsidRDefault="00DB29A0" w:rsidP="00DB29A0">
      <w:pPr>
        <w:pStyle w:val="ListParagraph"/>
      </w:pPr>
    </w:p>
    <w:p w14:paraId="0363ED91" w14:textId="77777777" w:rsidR="00DB29A0" w:rsidRDefault="00DB29A0" w:rsidP="00DB29A0">
      <w:pPr>
        <w:pStyle w:val="ListParagraph"/>
      </w:pPr>
    </w:p>
    <w:p w14:paraId="0DC916C1" w14:textId="414AC35D" w:rsidR="00DB29A0" w:rsidRDefault="00DB29A0" w:rsidP="00DB29A0">
      <w:pPr>
        <w:pStyle w:val="ParagraphBullet"/>
      </w:pPr>
      <w:r>
        <w:t xml:space="preserve">Docker image </w:t>
      </w:r>
      <w:r>
        <w:t>pushed into your GCR (GCP Container Registry) console.</w:t>
      </w:r>
    </w:p>
    <w:p w14:paraId="767AB231" w14:textId="2E8BEC77" w:rsidR="00DB29A0" w:rsidRDefault="00DB29A0" w:rsidP="00DB29A0">
      <w:pPr>
        <w:pStyle w:val="ParagraphBullet"/>
      </w:pPr>
      <w:r>
        <w:rPr>
          <w:noProof/>
        </w:rPr>
        <w:lastRenderedPageBreak/>
        <w:pict w14:anchorId="671F6BD0">
          <v:shape id="_x0000_s1028" type="#_x0000_t75" style="position:absolute;left:0;text-align:left;margin-left:0;margin-top:7.9pt;width:451.5pt;height:126.75pt;z-index:251666432;mso-position-horizontal-relative:text;mso-position-vertical-relative:text">
            <v:imagedata r:id="rId15" o:title="Capture"/>
            <w10:wrap type="square"/>
          </v:shape>
        </w:pict>
      </w:r>
      <w:r w:rsidR="007737F3">
        <w:t>A</w:t>
      </w:r>
      <w:r>
        <w:t>pplications deployed into your GCP GKE cluster (in GCP Console).</w:t>
      </w:r>
      <w:r>
        <w:t xml:space="preserve"> Useful commands to list GKE:</w:t>
      </w:r>
    </w:p>
    <w:p w14:paraId="659B5000" w14:textId="6DD89ABF" w:rsidR="00DB29A0" w:rsidRDefault="00DB29A0" w:rsidP="007737F3">
      <w:pPr>
        <w:pStyle w:val="ParagraphBullet"/>
        <w:numPr>
          <w:ilvl w:val="0"/>
          <w:numId w:val="0"/>
        </w:numPr>
        <w:ind w:left="720"/>
      </w:pPr>
      <w:proofErr w:type="spellStart"/>
      <w:r>
        <w:t>Kubectl</w:t>
      </w:r>
      <w:proofErr w:type="spellEnd"/>
      <w:r>
        <w:t xml:space="preserve"> </w:t>
      </w:r>
      <w:r w:rsidR="007737F3">
        <w:t xml:space="preserve">get </w:t>
      </w:r>
      <w:proofErr w:type="spellStart"/>
      <w:proofErr w:type="gramStart"/>
      <w:r w:rsidR="007737F3">
        <w:t>pods,rs</w:t>
      </w:r>
      <w:proofErr w:type="gramEnd"/>
      <w:r w:rsidR="007737F3">
        <w:t>,services</w:t>
      </w:r>
      <w:proofErr w:type="spellEnd"/>
      <w:r w:rsidR="007737F3">
        <w:t xml:space="preserve"> – will return all pods, </w:t>
      </w:r>
      <w:proofErr w:type="spellStart"/>
      <w:r w:rsidR="007737F3">
        <w:t>replicasets</w:t>
      </w:r>
      <w:proofErr w:type="spellEnd"/>
      <w:r w:rsidR="007737F3">
        <w:t xml:space="preserve"> and services running</w:t>
      </w:r>
    </w:p>
    <w:p w14:paraId="29B586BA" w14:textId="4F38A296" w:rsidR="007737F3" w:rsidRDefault="007737F3" w:rsidP="007737F3">
      <w:pPr>
        <w:pStyle w:val="ParagraphBullet"/>
        <w:numPr>
          <w:ilvl w:val="0"/>
          <w:numId w:val="0"/>
        </w:numPr>
        <w:ind w:left="720"/>
      </w:pPr>
      <w:proofErr w:type="spellStart"/>
      <w:r>
        <w:t>Kubectl</w:t>
      </w:r>
      <w:proofErr w:type="spellEnd"/>
      <w:r>
        <w:t xml:space="preserve"> apply –f </w:t>
      </w:r>
      <w:proofErr w:type="spellStart"/>
      <w:proofErr w:type="gramStart"/>
      <w:r>
        <w:t>deploy.ymal</w:t>
      </w:r>
      <w:proofErr w:type="spellEnd"/>
      <w:proofErr w:type="gramEnd"/>
      <w:r>
        <w:t xml:space="preserve"> – apply the deployment manifest</w:t>
      </w:r>
    </w:p>
    <w:p w14:paraId="4AC228DC" w14:textId="71F508C2" w:rsidR="007737F3" w:rsidRPr="00FF1F51" w:rsidRDefault="007737F3" w:rsidP="007737F3">
      <w:pPr>
        <w:pStyle w:val="ParagraphBullet"/>
        <w:numPr>
          <w:ilvl w:val="0"/>
          <w:numId w:val="0"/>
        </w:numPr>
        <w:ind w:left="720"/>
      </w:pPr>
      <w:proofErr w:type="spellStart"/>
      <w:r>
        <w:t>Kubectl</w:t>
      </w:r>
      <w:proofErr w:type="spellEnd"/>
      <w:r>
        <w:t xml:space="preserve"> delete –f </w:t>
      </w:r>
      <w:proofErr w:type="spellStart"/>
      <w:proofErr w:type="gramStart"/>
      <w:r>
        <w:t>deploy.yaml</w:t>
      </w:r>
      <w:proofErr w:type="spellEnd"/>
      <w:proofErr w:type="gramEnd"/>
      <w:r>
        <w:t xml:space="preserve"> – deletes everything created as part of deployment manifest. </w:t>
      </w:r>
    </w:p>
    <w:p w14:paraId="3D4F3F07" w14:textId="251BD0AF" w:rsidR="00DB29A0" w:rsidRDefault="00DB29A0" w:rsidP="004E04A9">
      <w:pPr>
        <w:pStyle w:val="ParagraphStyle"/>
        <w:rPr>
          <w:rFonts w:ascii="Montserrat" w:eastAsiaTheme="majorEastAsia" w:hAnsi="Montserrat" w:cstheme="majorBidi"/>
          <w:b/>
          <w:color w:val="004050"/>
          <w:szCs w:val="26"/>
        </w:rPr>
      </w:pPr>
    </w:p>
    <w:p w14:paraId="37219E9E" w14:textId="30F2504C" w:rsidR="00DB29A0" w:rsidRPr="004A54CB" w:rsidRDefault="00DB29A0" w:rsidP="004E04A9">
      <w:pPr>
        <w:pStyle w:val="ParagraphStyle"/>
        <w:rPr>
          <w:rFonts w:ascii="Montserrat" w:eastAsiaTheme="majorEastAsia" w:hAnsi="Montserrat" w:cstheme="majorBidi"/>
          <w:b/>
          <w:color w:val="004050"/>
          <w:szCs w:val="26"/>
        </w:rPr>
        <w:sectPr w:rsidR="00DB29A0" w:rsidRPr="004A54CB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E3B93F" w14:textId="77777777" w:rsidR="00DD276D" w:rsidRPr="00DD276D" w:rsidRDefault="00DD276D" w:rsidP="00DD276D">
      <w:pPr>
        <w:pStyle w:val="Heading2"/>
      </w:pPr>
    </w:p>
    <w:sectPr w:rsidR="00DD276D" w:rsidRPr="00DD276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875D3" w14:textId="77777777" w:rsidR="00D90FCE" w:rsidRDefault="00D90FCE" w:rsidP="009B4EED">
      <w:pPr>
        <w:spacing w:after="0" w:line="240" w:lineRule="auto"/>
      </w:pPr>
      <w:r>
        <w:separator/>
      </w:r>
    </w:p>
  </w:endnote>
  <w:endnote w:type="continuationSeparator" w:id="0">
    <w:p w14:paraId="662B0E94" w14:textId="77777777" w:rsidR="00D90FCE" w:rsidRDefault="00D90FCE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870347"/>
      <w:docPartObj>
        <w:docPartGallery w:val="Page Numbers (Bottom of Page)"/>
        <w:docPartUnique/>
      </w:docPartObj>
    </w:sdtPr>
    <w:sdtEndPr>
      <w:rPr>
        <w:rFonts w:ascii="Krana Fat B" w:hAnsi="Krana Fat B"/>
        <w:noProof/>
        <w:sz w:val="20"/>
      </w:rPr>
    </w:sdtEndPr>
    <w:sdtContent>
      <w:p w14:paraId="005FCE90" w14:textId="77777777" w:rsidR="00DD276D" w:rsidRDefault="00DD276D" w:rsidP="00DD276D">
        <w:pPr>
          <w:pStyle w:val="Footer"/>
        </w:pPr>
      </w:p>
      <w:p w14:paraId="76842BDF" w14:textId="39460B70" w:rsidR="00DD276D" w:rsidRPr="000A781A" w:rsidRDefault="00DD276D" w:rsidP="00DD276D">
        <w:pPr>
          <w:pStyle w:val="Footer"/>
          <w:rPr>
            <w:rFonts w:ascii="Krana Fat B" w:hAnsi="Krana Fat B"/>
            <w:sz w:val="20"/>
          </w:rPr>
        </w:pPr>
        <w:r w:rsidRPr="000A781A">
          <w:rPr>
            <w:rFonts w:ascii="Krana Fat B" w:hAnsi="Krana Fat B"/>
            <w:sz w:val="20"/>
          </w:rPr>
          <w:fldChar w:fldCharType="begin"/>
        </w:r>
        <w:r w:rsidRPr="000A781A">
          <w:rPr>
            <w:rFonts w:ascii="Krana Fat B" w:hAnsi="Krana Fat B"/>
            <w:sz w:val="20"/>
          </w:rPr>
          <w:instrText xml:space="preserve"> PAGE   \* MERGEFORMAT </w:instrText>
        </w:r>
        <w:r w:rsidRPr="000A781A">
          <w:rPr>
            <w:rFonts w:ascii="Krana Fat B" w:hAnsi="Krana Fat B"/>
            <w:sz w:val="20"/>
          </w:rPr>
          <w:fldChar w:fldCharType="separate"/>
        </w:r>
        <w:r w:rsidR="00441D32">
          <w:rPr>
            <w:rFonts w:ascii="Krana Fat B" w:hAnsi="Krana Fat B"/>
            <w:noProof/>
            <w:sz w:val="20"/>
          </w:rPr>
          <w:t>4</w:t>
        </w:r>
        <w:r w:rsidRPr="000A781A">
          <w:rPr>
            <w:rFonts w:ascii="Krana Fat B" w:hAnsi="Krana Fat B"/>
            <w:noProof/>
            <w:sz w:val="20"/>
          </w:rPr>
          <w:fldChar w:fldCharType="end"/>
        </w:r>
        <w:r w:rsidRPr="000A781A">
          <w:rPr>
            <w:rFonts w:ascii="Krana Fat B" w:hAnsi="Krana Fat B"/>
            <w:noProof/>
            <w:sz w:val="20"/>
          </w:rPr>
          <w:t xml:space="preserve">  | </w:t>
        </w:r>
        <w:r w:rsidR="00BA4216" w:rsidRPr="000A781A">
          <w:rPr>
            <w:rFonts w:ascii="Krana Fat B" w:hAnsi="Krana Fat B"/>
            <w:noProof/>
            <w:sz w:val="20"/>
          </w:rPr>
          <w:t xml:space="preserve"> </w:t>
        </w:r>
        <w:r w:rsidR="004E04A9">
          <w:rPr>
            <w:rFonts w:ascii="Krana Fat B" w:hAnsi="Krana Fat B"/>
            <w:noProof/>
            <w:sz w:val="20"/>
          </w:rPr>
          <w:t>LBG – Modern Engineering Bootcamp</w:t>
        </w:r>
      </w:p>
    </w:sdtContent>
  </w:sdt>
  <w:p w14:paraId="479407BE" w14:textId="77777777" w:rsidR="00DD276D" w:rsidRDefault="00DD2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492D2A5B" w14:textId="77777777" w:rsidR="00DD276D" w:rsidRDefault="00DD276D" w:rsidP="00DD276D">
        <w:pPr>
          <w:pStyle w:val="Footer"/>
        </w:pPr>
      </w:p>
      <w:p w14:paraId="64BEB4DB" w14:textId="77777777" w:rsidR="00DD276D" w:rsidRPr="00DD276D" w:rsidRDefault="00D90FCE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032D208F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F9BAE" w14:textId="77777777" w:rsidR="00D90FCE" w:rsidRDefault="00D90FCE" w:rsidP="009B4EED">
      <w:pPr>
        <w:spacing w:after="0" w:line="240" w:lineRule="auto"/>
      </w:pPr>
      <w:r>
        <w:separator/>
      </w:r>
    </w:p>
  </w:footnote>
  <w:footnote w:type="continuationSeparator" w:id="0">
    <w:p w14:paraId="33D449D1" w14:textId="77777777" w:rsidR="00D90FCE" w:rsidRDefault="00D90FCE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45BAC" w14:textId="77777777" w:rsidR="009B4EED" w:rsidRDefault="00DD276D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75E56" wp14:editId="711ACB1A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00A52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15pt" to="44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GUcaWPlAQAAJwQAAA4AAAAAAAAAAAAAAAAALgIAAGRycy9lMm9Eb2MueG1sUEsBAi0A&#10;FAAGAAgAAAAhANIQsKvbAAAABgEAAA8AAAAAAAAAAAAAAAAAPwQAAGRycy9kb3ducmV2LnhtbFBL&#10;BQYAAAAABAAEAPMAAABHBQAAAAA=&#10;" strokecolor="#bfbfbf [2412]" strokeweight=".5pt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2BEE97B0" wp14:editId="7B3DFC7F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241" name="Pictur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86DD6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140C91DF" wp14:editId="4144C3B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" w15:restartNumberingAfterBreak="0">
    <w:nsid w:val="70BD581B"/>
    <w:multiLevelType w:val="hybridMultilevel"/>
    <w:tmpl w:val="BB30B068"/>
    <w:lvl w:ilvl="0" w:tplc="C4E2BE9C">
      <w:start w:val="1"/>
      <w:numFmt w:val="bullet"/>
      <w:pStyle w:val="Listofbulletpoints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C4E2BE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96"/>
    <w:rsid w:val="00017A21"/>
    <w:rsid w:val="00044688"/>
    <w:rsid w:val="00084C6F"/>
    <w:rsid w:val="00091447"/>
    <w:rsid w:val="000A781A"/>
    <w:rsid w:val="000B7B95"/>
    <w:rsid w:val="000C007D"/>
    <w:rsid w:val="001050F1"/>
    <w:rsid w:val="00123FB2"/>
    <w:rsid w:val="001246F5"/>
    <w:rsid w:val="00143BCF"/>
    <w:rsid w:val="0017395D"/>
    <w:rsid w:val="0017459B"/>
    <w:rsid w:val="0018505A"/>
    <w:rsid w:val="00196B56"/>
    <w:rsid w:val="001F3B1E"/>
    <w:rsid w:val="00235C6D"/>
    <w:rsid w:val="00245BBB"/>
    <w:rsid w:val="0025229F"/>
    <w:rsid w:val="002862A1"/>
    <w:rsid w:val="002C5610"/>
    <w:rsid w:val="002D0D5B"/>
    <w:rsid w:val="002D5089"/>
    <w:rsid w:val="002D7A63"/>
    <w:rsid w:val="002E2A9C"/>
    <w:rsid w:val="002F0011"/>
    <w:rsid w:val="00352914"/>
    <w:rsid w:val="00362481"/>
    <w:rsid w:val="00381010"/>
    <w:rsid w:val="003829AC"/>
    <w:rsid w:val="003907D5"/>
    <w:rsid w:val="00395F61"/>
    <w:rsid w:val="003A1804"/>
    <w:rsid w:val="003B02F5"/>
    <w:rsid w:val="00417E6E"/>
    <w:rsid w:val="004218BD"/>
    <w:rsid w:val="00434EB4"/>
    <w:rsid w:val="00435013"/>
    <w:rsid w:val="00441D32"/>
    <w:rsid w:val="0046529C"/>
    <w:rsid w:val="004A54CB"/>
    <w:rsid w:val="004D3AEE"/>
    <w:rsid w:val="004E04A9"/>
    <w:rsid w:val="005227AC"/>
    <w:rsid w:val="0053538E"/>
    <w:rsid w:val="0054782F"/>
    <w:rsid w:val="00556A05"/>
    <w:rsid w:val="00557EE0"/>
    <w:rsid w:val="00592F9E"/>
    <w:rsid w:val="005B5A77"/>
    <w:rsid w:val="00641096"/>
    <w:rsid w:val="006A0222"/>
    <w:rsid w:val="006B0FD9"/>
    <w:rsid w:val="006D0ACB"/>
    <w:rsid w:val="006E4B8D"/>
    <w:rsid w:val="006E5019"/>
    <w:rsid w:val="006E79D1"/>
    <w:rsid w:val="006F16E4"/>
    <w:rsid w:val="006F3D6B"/>
    <w:rsid w:val="00713A13"/>
    <w:rsid w:val="007354DA"/>
    <w:rsid w:val="00744392"/>
    <w:rsid w:val="007737F3"/>
    <w:rsid w:val="00781E61"/>
    <w:rsid w:val="00792693"/>
    <w:rsid w:val="007A3A9C"/>
    <w:rsid w:val="007B454A"/>
    <w:rsid w:val="007C1B3C"/>
    <w:rsid w:val="007C6196"/>
    <w:rsid w:val="007D0B3A"/>
    <w:rsid w:val="007D2F7A"/>
    <w:rsid w:val="007F2261"/>
    <w:rsid w:val="008109C5"/>
    <w:rsid w:val="008158A0"/>
    <w:rsid w:val="00881910"/>
    <w:rsid w:val="00893DD5"/>
    <w:rsid w:val="008A5A30"/>
    <w:rsid w:val="008C28D3"/>
    <w:rsid w:val="008F11E5"/>
    <w:rsid w:val="008F74D3"/>
    <w:rsid w:val="00940C51"/>
    <w:rsid w:val="00945CD6"/>
    <w:rsid w:val="0096551B"/>
    <w:rsid w:val="009A279C"/>
    <w:rsid w:val="009B4EED"/>
    <w:rsid w:val="00A03A26"/>
    <w:rsid w:val="00A04FA6"/>
    <w:rsid w:val="00A53A4F"/>
    <w:rsid w:val="00A55C21"/>
    <w:rsid w:val="00A741B8"/>
    <w:rsid w:val="00A74724"/>
    <w:rsid w:val="00A845D7"/>
    <w:rsid w:val="00A9760A"/>
    <w:rsid w:val="00AA3985"/>
    <w:rsid w:val="00AD0A3E"/>
    <w:rsid w:val="00AD1C06"/>
    <w:rsid w:val="00B6353A"/>
    <w:rsid w:val="00B76C76"/>
    <w:rsid w:val="00B91FCD"/>
    <w:rsid w:val="00B937F4"/>
    <w:rsid w:val="00BA4216"/>
    <w:rsid w:val="00BD03CD"/>
    <w:rsid w:val="00BD196B"/>
    <w:rsid w:val="00BD56A1"/>
    <w:rsid w:val="00BF2EF2"/>
    <w:rsid w:val="00BF69F2"/>
    <w:rsid w:val="00C32CFC"/>
    <w:rsid w:val="00C455A6"/>
    <w:rsid w:val="00C650A9"/>
    <w:rsid w:val="00C946C0"/>
    <w:rsid w:val="00CA1481"/>
    <w:rsid w:val="00CA2C62"/>
    <w:rsid w:val="00CA4C4D"/>
    <w:rsid w:val="00CF3B55"/>
    <w:rsid w:val="00D15D80"/>
    <w:rsid w:val="00D212A3"/>
    <w:rsid w:val="00D22E80"/>
    <w:rsid w:val="00D5414C"/>
    <w:rsid w:val="00D81A9F"/>
    <w:rsid w:val="00D90FCE"/>
    <w:rsid w:val="00DB29A0"/>
    <w:rsid w:val="00DD276D"/>
    <w:rsid w:val="00DF0040"/>
    <w:rsid w:val="00DF5BD1"/>
    <w:rsid w:val="00E06588"/>
    <w:rsid w:val="00E43CCC"/>
    <w:rsid w:val="00E72144"/>
    <w:rsid w:val="00EA2AE9"/>
    <w:rsid w:val="00EA5D91"/>
    <w:rsid w:val="00EB1512"/>
    <w:rsid w:val="00EC188F"/>
    <w:rsid w:val="00F5152C"/>
    <w:rsid w:val="00F52BDE"/>
    <w:rsid w:val="00F62E52"/>
    <w:rsid w:val="00F902AF"/>
    <w:rsid w:val="00F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36764"/>
  <w15:chartTrackingRefBased/>
  <w15:docId w15:val="{BBF5C750-5B5F-4C5C-9A90-17188E58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Listofbulletpoints">
    <w:name w:val="List of bullet points"/>
    <w:qFormat/>
    <w:rsid w:val="007354DA"/>
    <w:pPr>
      <w:numPr>
        <w:numId w:val="3"/>
      </w:numPr>
      <w:spacing w:after="200" w:line="240" w:lineRule="auto"/>
    </w:pPr>
    <w:rPr>
      <w:color w:val="3B3838" w:themeColor="background2" w:themeShade="40"/>
    </w:rPr>
  </w:style>
  <w:style w:type="table" w:styleId="GridTable1Light-Accent1">
    <w:name w:val="Grid Table 1 Light Accent 1"/>
    <w:basedOn w:val="TableNormal"/>
    <w:uiPriority w:val="46"/>
    <w:rsid w:val="007354D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7354DA"/>
    <w:pPr>
      <w:widowControl w:val="0"/>
      <w:autoSpaceDE w:val="0"/>
      <w:autoSpaceDN w:val="0"/>
      <w:spacing w:after="0" w:line="240" w:lineRule="auto"/>
      <w:ind w:left="1185" w:hanging="359"/>
    </w:pPr>
    <w:rPr>
      <w:rFonts w:ascii="Lucida Sans" w:eastAsia="Lucida Sans" w:hAnsi="Lucida Sans" w:cs="Lucida Sans"/>
      <w:color w:val="auto"/>
      <w:szCs w:val="22"/>
      <w:lang w:val="en-US" w:bidi="en-US"/>
    </w:rPr>
  </w:style>
  <w:style w:type="paragraph" w:styleId="NoSpacing">
    <w:name w:val="No Spacing"/>
    <w:uiPriority w:val="1"/>
    <w:qFormat/>
    <w:rsid w:val="007354DA"/>
    <w:pPr>
      <w:spacing w:after="0" w:line="240" w:lineRule="auto"/>
    </w:pPr>
    <w:rPr>
      <w:color w:val="767171" w:themeColor="background2" w:themeShade="80"/>
    </w:rPr>
  </w:style>
  <w:style w:type="paragraph" w:styleId="NormalWeb">
    <w:name w:val="Normal (Web)"/>
    <w:basedOn w:val="Normal"/>
    <w:uiPriority w:val="99"/>
    <w:semiHidden/>
    <w:unhideWhenUsed/>
    <w:rsid w:val="0017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E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E0"/>
    <w:rPr>
      <w:rFonts w:ascii="Times New Roman" w:hAnsi="Times New Roman" w:cs="Times New Roman"/>
      <w:color w:val="2E2D2C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5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4C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4CB"/>
    <w:rPr>
      <w:rFonts w:ascii="Segoe UI" w:hAnsi="Segoe UI" w:cs="Segoe UI"/>
      <w:color w:val="2E2D2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gor\Desktop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e0a249b-aa15-4600-9f8d-64c1b37f617f">
      <UserInfo>
        <DisplayName>21OCTDEVOPS1 Members</DisplayName>
        <AccountId>39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1232A85FB0F4BB9464A014F8CAB97" ma:contentTypeVersion="12" ma:contentTypeDescription="Create a new document." ma:contentTypeScope="" ma:versionID="20adcc934073ff7b303e8e0b337cb91c">
  <xsd:schema xmlns:xsd="http://www.w3.org/2001/XMLSchema" xmlns:xs="http://www.w3.org/2001/XMLSchema" xmlns:p="http://schemas.microsoft.com/office/2006/metadata/properties" xmlns:ns2="d8149294-debb-46a4-9f46-cbcdadd021ab" xmlns:ns3="fe0a249b-aa15-4600-9f8d-64c1b37f617f" targetNamespace="http://schemas.microsoft.com/office/2006/metadata/properties" ma:root="true" ma:fieldsID="62b12dfeeb9b363f9305a30a466ef6f2" ns2:_="" ns3:_="">
    <xsd:import namespace="d8149294-debb-46a4-9f46-cbcdadd021ab"/>
    <xsd:import namespace="fe0a249b-aa15-4600-9f8d-64c1b37f61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49294-debb-46a4-9f46-cbcdadd02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249b-aa15-4600-9f8d-64c1b37f61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45E4-647C-4BBF-B380-6898F0DE1479}">
  <ds:schemaRefs>
    <ds:schemaRef ds:uri="http://schemas.microsoft.com/office/2006/metadata/properties"/>
    <ds:schemaRef ds:uri="http://schemas.microsoft.com/office/infopath/2007/PartnerControls"/>
    <ds:schemaRef ds:uri="fe0a249b-aa15-4600-9f8d-64c1b37f617f"/>
  </ds:schemaRefs>
</ds:datastoreItem>
</file>

<file path=customXml/itemProps2.xml><?xml version="1.0" encoding="utf-8"?>
<ds:datastoreItem xmlns:ds="http://schemas.openxmlformats.org/officeDocument/2006/customXml" ds:itemID="{452AB97B-1645-4B5E-B754-A286CF840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49294-debb-46a4-9f46-cbcdadd021ab"/>
    <ds:schemaRef ds:uri="fe0a249b-aa15-4600-9f8d-64c1b37f6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42A249-ECAC-44A8-B51A-DD2D90E3E7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F1CC13-C6D2-4028-B135-CF9031F4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QA_Word_Template_MASTER.dotx</Template>
  <TotalTime>25</TotalTime>
  <Pages>6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gordon</dc:creator>
  <cp:keywords/>
  <dc:description/>
  <cp:lastModifiedBy>Admin</cp:lastModifiedBy>
  <cp:revision>6</cp:revision>
  <dcterms:created xsi:type="dcterms:W3CDTF">2021-10-15T09:16:00Z</dcterms:created>
  <dcterms:modified xsi:type="dcterms:W3CDTF">2021-11-19T10:11:00Z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0x010100AD81232A85FB0F4BB9464A014F8CAB97</vt:lpwstr>
  </property>
</Properties>
</file>